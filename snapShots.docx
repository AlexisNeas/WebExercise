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9B" w:rsidRDefault="00727EC2">
      <w:r w:rsidRPr="00727EC2">
        <w:rPr>
          <w:noProof/>
        </w:rPr>
        <w:drawing>
          <wp:inline distT="0" distB="0" distL="0" distR="0">
            <wp:extent cx="6610350" cy="2114550"/>
            <wp:effectExtent l="0" t="0" r="0" b="0"/>
            <wp:docPr id="3" name="Picture 3" descr="\\AD\HOMEDIR$\STUDENTS\T\TWENSMAN001\My Documents\My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\HOMEDIR$\STUDENTS\T\TWENSMAN001\My Documents\My Pictures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EC2">
        <w:rPr>
          <w:noProof/>
        </w:rPr>
        <w:drawing>
          <wp:inline distT="0" distB="0" distL="0" distR="0">
            <wp:extent cx="6648450" cy="2305050"/>
            <wp:effectExtent l="0" t="0" r="0" b="0"/>
            <wp:docPr id="2" name="Picture 2" descr="\\AD\HOMEDIR$\STUDENTS\T\TWENSMAN001\My Documents\My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\HOMEDIR$\STUDENTS\T\TWENSMAN001\My Documents\My 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27EC2">
        <w:rPr>
          <w:noProof/>
        </w:rPr>
        <w:drawing>
          <wp:inline distT="0" distB="0" distL="0" distR="0">
            <wp:extent cx="6629400" cy="2095500"/>
            <wp:effectExtent l="0" t="0" r="0" b="0"/>
            <wp:docPr id="1" name="Picture 1" descr="\\AD\HOMEDIR$\STUDENTS\T\TWENSMAN001\My Documents\My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\HOMEDIR$\STUDENTS\T\TWENSMAN001\My Documents\My 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EC"/>
    <w:rsid w:val="001B699B"/>
    <w:rsid w:val="001D5FEC"/>
    <w:rsid w:val="007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F5E2-3CFB-452C-8260-C35123A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E398444B</Template>
  <TotalTime>1</TotalTime>
  <Pages>1</Pages>
  <Words>0</Words>
  <Characters>3</Characters>
  <Application>Microsoft Office Word</Application>
  <DocSecurity>0</DocSecurity>
  <Lines>1</Lines>
  <Paragraphs>1</Paragraphs>
  <ScaleCrop>false</ScaleCrop>
  <Company>CSB/SJU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Wensman, Trevor J</dc:creator>
  <cp:keywords/>
  <dc:description/>
  <cp:lastModifiedBy>Trevor Wensman</cp:lastModifiedBy>
  <cp:revision>2</cp:revision>
  <dcterms:created xsi:type="dcterms:W3CDTF">2018-04-05T19:07:00Z</dcterms:created>
  <dcterms:modified xsi:type="dcterms:W3CDTF">2018-04-05T19:08:00Z</dcterms:modified>
</cp:coreProperties>
</file>